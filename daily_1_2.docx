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6"/>
      <w:bookmarkStart w:id="27" w:name="OLE_LINK67"/>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ilvl w:val="0"/>
          <w:numId w:val="0"/>
        </w:numPr>
        <w:jc w:val="both"/>
        <w:rPr>
          <w:rFonts w:hint="eastAsia"/>
          <w:lang w:val="en-US" w:eastAsia="zh-CN"/>
        </w:rPr>
      </w:pPr>
      <w:r>
        <w:rPr>
          <w:rFonts w:hint="eastAsia"/>
          <w:lang w:val="en-US" w:eastAsia="zh-CN"/>
        </w:rPr>
        <w:t>su postgres</w:t>
      </w:r>
    </w:p>
    <w:p>
      <w:pPr>
        <w:widowControl w:val="0"/>
        <w:numPr>
          <w:ilvl w:val="0"/>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ilvl w:val="0"/>
          <w:numId w:val="0"/>
        </w:numPr>
        <w:jc w:val="both"/>
        <w:rPr>
          <w:rFonts w:hint="eastAsia"/>
          <w:lang w:val="en-US" w:eastAsia="zh-CN"/>
        </w:rPr>
      </w:pPr>
      <w:r>
        <w:rPr>
          <w:rFonts w:hint="eastAsia"/>
          <w:lang w:val="en-US" w:eastAsia="zh-CN"/>
        </w:rPr>
        <w:t>./psql postgres</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12" w:name="OLE_LINK149"/>
      <w:r>
        <w:rPr>
          <w:rFonts w:hint="eastAsia"/>
          <w:lang w:val="en-US" w:eastAsia="zh-CN"/>
        </w:rPr>
        <w:t>ps  -ef|grep  </w:t>
      </w:r>
      <w:bookmarkStart w:id="113" w:name="OLE_LINK148"/>
      <w:r>
        <w:rPr>
          <w:rFonts w:hint="eastAsia"/>
          <w:lang w:val="en-US" w:eastAsia="zh-CN"/>
        </w:rPr>
        <w:t>authorization</w:t>
      </w:r>
      <w:bookmarkEnd w:id="113"/>
    </w:p>
    <w:bookmarkEnd w:id="112"/>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w:t>
      </w:r>
      <w:bookmarkStart w:id="114" w:name="OLE_LINK150"/>
      <w:r>
        <w:rPr>
          <w:rFonts w:hint="eastAsia"/>
          <w:lang w:val="en-US" w:eastAsia="zh-CN"/>
        </w:rPr>
        <w:t>minemap-business/minemap/</w:t>
      </w:r>
      <w:bookmarkEnd w:id="114"/>
      <w:r>
        <w:rPr>
          <w:rFonts w:hint="eastAsia"/>
          <w:lang w:val="en-US" w:eastAsia="zh-CN"/>
        </w:rPr>
        <w:t>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bookmarkStart w:id="115" w:name="OLE_LINK152"/>
      <w:r>
        <w:rPr>
          <w:rFonts w:hint="eastAsia"/>
          <w:lang w:val="en-US" w:eastAsia="zh-CN"/>
        </w:rPr>
        <w:t xml:space="preserve">tar -xvzf </w:t>
      </w:r>
      <w:bookmarkStart w:id="116" w:name="OLE_LINK151"/>
      <w:r>
        <w:rPr>
          <w:rFonts w:hint="eastAsia"/>
          <w:lang w:val="en-US" w:eastAsia="zh-CN"/>
        </w:rPr>
        <w:t>pcre-8.32.tar.</w:t>
      </w:r>
      <w:bookmarkEnd w:id="116"/>
      <w:r>
        <w:rPr>
          <w:rFonts w:hint="eastAsia"/>
          <w:lang w:val="en-US" w:eastAsia="zh-CN"/>
        </w:rPr>
        <w:t>gz</w:t>
      </w:r>
    </w:p>
    <w:bookmarkEnd w:id="115"/>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xml:space="preserve">$ </w:t>
      </w:r>
      <w:bookmarkStart w:id="117" w:name="OLE_LINK153"/>
      <w:r>
        <w:rPr>
          <w:rFonts w:hint="eastAsia"/>
          <w:lang w:val="en-US" w:eastAsia="zh-CN"/>
        </w:rPr>
        <w:t>./configure --enable-utf8 --enable-unicode-properties</w:t>
      </w:r>
    </w:p>
    <w:bookmarkEnd w:id="117"/>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w:t>
      </w:r>
      <w:bookmarkStart w:id="118" w:name="OLE_LINK154"/>
      <w:r>
        <w:rPr>
          <w:rFonts w:hint="eastAsia"/>
          <w:lang w:val="en-US" w:eastAsia="zh-CN"/>
        </w:rPr>
        <w:t>.0.2l</w:t>
      </w:r>
      <w:bookmarkEnd w:id="118"/>
    </w:p>
    <w:p>
      <w:pPr>
        <w:rPr>
          <w:rFonts w:hint="eastAsia"/>
          <w:lang w:val="en-US" w:eastAsia="zh-CN"/>
        </w:rPr>
      </w:pPr>
      <w:r>
        <w:rPr>
          <w:rFonts w:hint="eastAsia"/>
          <w:lang w:val="en-US" w:eastAsia="zh-CN"/>
        </w:rPr>
        <w:t>$</w:t>
      </w:r>
      <w:bookmarkStart w:id="119" w:name="OLE_LINK155"/>
      <w:r>
        <w:rPr>
          <w:rFonts w:hint="eastAsia"/>
          <w:lang w:val="en-US" w:eastAsia="zh-CN"/>
        </w:rPr>
        <w:t xml:space="preserve"> ./config shared zlib-dynamic enable-camellia</w:t>
      </w:r>
    </w:p>
    <w:bookmarkEnd w:id="119"/>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bookmarkStart w:id="120" w:name="OLE_LINK160"/>
      <w:r>
        <w:rPr>
          <w:rFonts w:hint="eastAsia"/>
          <w:lang w:val="en-US" w:eastAsia="zh-CN"/>
        </w:rPr>
        <w:t>sudo ln -s /</w:t>
      </w:r>
      <w:bookmarkStart w:id="121" w:name="OLE_LINK159"/>
      <w:r>
        <w:rPr>
          <w:rFonts w:hint="eastAsia"/>
          <w:lang w:val="en-US" w:eastAsia="zh-CN"/>
        </w:rPr>
        <w:t>usr</w:t>
      </w:r>
      <w:bookmarkEnd w:id="121"/>
      <w:r>
        <w:rPr>
          <w:rFonts w:hint="eastAsia"/>
          <w:lang w:val="en-US" w:eastAsia="zh-CN"/>
        </w:rPr>
        <w:t>/local/lib/libpcre.so /lib/</w:t>
      </w:r>
    </w:p>
    <w:bookmarkEnd w:id="120"/>
    <w:p>
      <w:pPr>
        <w:rPr>
          <w:rFonts w:hint="eastAsia"/>
          <w:lang w:val="en-US" w:eastAsia="zh-CN"/>
        </w:rPr>
      </w:pPr>
      <w:r>
        <w:rPr>
          <w:rFonts w:hint="eastAsia"/>
          <w:lang w:val="en-US" w:eastAsia="zh-CN"/>
        </w:rPr>
        <w:t xml:space="preserve">sudo mv </w:t>
      </w:r>
      <w:bookmarkStart w:id="122" w:name="OLE_LINK161"/>
      <w:r>
        <w:rPr>
          <w:rFonts w:hint="eastAsia"/>
          <w:lang w:val="en-US" w:eastAsia="zh-CN"/>
        </w:rPr>
        <w:t>libpcre</w:t>
      </w:r>
      <w:bookmarkEnd w:id="122"/>
      <w:r>
        <w:rPr>
          <w:rFonts w:hint="eastAsia"/>
          <w:lang w:val="en-US" w:eastAsia="zh-CN"/>
        </w:rPr>
        <w:t>.so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xml:space="preserve">$ </w:t>
      </w:r>
      <w:bookmarkStart w:id="123" w:name="OLE_LINK158"/>
      <w:bookmarkStart w:id="124" w:name="OLE_LINK156"/>
      <w:bookmarkStart w:id="125" w:name="OLE_LINK157"/>
      <w:r>
        <w:rPr>
          <w:rFonts w:hint="eastAsia"/>
          <w:lang w:val="en-US" w:eastAsia="zh-CN"/>
        </w:rPr>
        <w:t>./configure --prefix=/data/minemap/program/nginx --with-http_stub_status_module --with-http_ssl_module --with-http_sub_module</w:t>
      </w:r>
      <w:bookmarkEnd w:id="123"/>
    </w:p>
    <w:bookmarkEnd w:id="124"/>
    <w:p>
      <w:pPr>
        <w:rPr>
          <w:rFonts w:hint="eastAsia"/>
          <w:lang w:val="en-US" w:eastAsia="zh-CN"/>
        </w:rPr>
      </w:pPr>
      <w:r>
        <w:rPr>
          <w:rFonts w:hint="eastAsia"/>
          <w:lang w:val="en-US" w:eastAsia="zh-CN"/>
        </w:rPr>
        <w:t>make</w:t>
      </w:r>
    </w:p>
    <w:bookmarkEnd w:id="125"/>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w:t>
      </w:r>
      <w:bookmarkStart w:id="126" w:name="OLE_LINK162"/>
      <w:r>
        <w:rPr>
          <w:rFonts w:hint="eastAsia"/>
          <w:lang w:val="en-US" w:eastAsia="zh-CN"/>
        </w:rPr>
        <w:t>tomcat8-minema</w:t>
      </w:r>
      <w:bookmarkEnd w:id="126"/>
      <w:r>
        <w:rPr>
          <w:rFonts w:hint="eastAsia"/>
          <w:lang w:val="en-US" w:eastAsia="zh-CN"/>
        </w:rPr>
        <w:t>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w:t>
      </w:r>
      <w:bookmarkStart w:id="127" w:name="OLE_LINK163"/>
      <w:r>
        <w:rPr>
          <w:rFonts w:hint="eastAsia"/>
          <w:lang w:val="en-US" w:eastAsia="zh-CN"/>
        </w:rPr>
        <w:t>nginx.conf</w:t>
      </w:r>
      <w:bookmarkEnd w:id="127"/>
      <w:r>
        <w:rPr>
          <w:rFonts w:hint="eastAsia"/>
          <w:lang w:val="en-US" w:eastAsia="zh-CN"/>
        </w:rPr>
        <w:t>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w:t>
      </w:r>
      <w:bookmarkStart w:id="128" w:name="OLE_LINK164"/>
      <w:r>
        <w:rPr>
          <w:rFonts w:hint="eastAsia"/>
          <w:lang w:val="en-US" w:eastAsia="zh-CN"/>
        </w:rPr>
        <w:t>MineMapStudio-ee/app/data/index/ee-data.json</w:t>
      </w:r>
      <w:bookmarkEnd w:id="128"/>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w:t>
      </w:r>
      <w:bookmarkStart w:id="129" w:name="OLE_LINK165"/>
      <w:r>
        <w:rPr>
          <w:rFonts w:hint="eastAsia"/>
          <w:lang w:val="en-US" w:eastAsia="zh-CN"/>
        </w:rPr>
        <w:t>Min</w:t>
      </w:r>
      <w:bookmarkEnd w:id="129"/>
      <w:r>
        <w:rPr>
          <w:rFonts w:hint="eastAsia"/>
          <w:lang w:val="en-US" w:eastAsia="zh-CN"/>
        </w:rPr>
        <w:t>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0"/>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30"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30"/>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31"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31"/>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32" w:name="OLE_LINK17"/>
      <w:r>
        <w:rPr>
          <w:rFonts w:hint="eastAsia"/>
          <w:lang w:val="en-US" w:eastAsia="zh-CN"/>
        </w:rPr>
        <w:t>$cmd,</w:t>
      </w:r>
      <w:bookmarkEnd w:id="132"/>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33" w:name="OLE_LINK31"/>
      <w:r>
        <w:rPr>
          <w:rFonts w:hint="eastAsia"/>
          <w:lang w:val="en-US" w:eastAsia="zh-CN"/>
        </w:rPr>
        <w:t>$cmd,output,com0,gpfpd,0.01*ff</w:t>
      </w:r>
    </w:p>
    <w:bookmarkEnd w:id="133"/>
    <w:p>
      <w:pPr>
        <w:rPr>
          <w:rFonts w:hint="eastAsia"/>
          <w:lang w:val="en-US" w:eastAsia="zh-CN"/>
        </w:rPr>
      </w:pPr>
      <w:bookmarkStart w:id="134" w:name="OLE_LINK33"/>
      <w:r>
        <w:rPr>
          <w:rFonts w:hint="eastAsia"/>
          <w:lang w:val="en-US" w:eastAsia="zh-CN"/>
        </w:rPr>
        <w:t>$cmd,save,</w:t>
      </w:r>
      <w:bookmarkStart w:id="135" w:name="OLE_LINK32"/>
      <w:r>
        <w:rPr>
          <w:rFonts w:hint="eastAsia"/>
          <w:lang w:val="en-US" w:eastAsia="zh-CN"/>
        </w:rPr>
        <w:t>config</w:t>
      </w:r>
      <w:bookmarkEnd w:id="135"/>
      <w:r>
        <w:rPr>
          <w:rFonts w:hint="eastAsia"/>
          <w:lang w:val="en-US" w:eastAsia="zh-CN"/>
        </w:rPr>
        <w:t>*ff</w:t>
      </w:r>
    </w:p>
    <w:bookmarkEnd w:id="134"/>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36" w:name="OLE_LINK2"/>
      <w:r>
        <w:rPr>
          <w:rFonts w:hint="eastAsia"/>
          <w:lang w:val="en-US" w:eastAsia="zh-CN"/>
        </w:rPr>
        <w:t>0</w:t>
      </w:r>
      <w:bookmarkStart w:id="137" w:name="OLE_LINK3"/>
      <w:r>
        <w:rPr>
          <w:rFonts w:hint="eastAsia"/>
          <w:lang w:val="en-US" w:eastAsia="zh-CN"/>
        </w:rPr>
        <w:t>升级使用</w:t>
      </w:r>
      <w:bookmarkEnd w:id="136"/>
      <w:r>
        <w:rPr>
          <w:rFonts w:hint="eastAsia"/>
          <w:lang w:val="en-US" w:eastAsia="zh-CN"/>
        </w:rPr>
        <w:t>说明</w:t>
      </w:r>
      <w:bookmarkEnd w:id="137"/>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8"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38"/>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39" w:name="OLE_LINK28"/>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40" w:name="OLE_LINK26"/>
      <w:r>
        <w:rPr>
          <w:rFonts w:hint="eastAsia"/>
          <w:lang w:val="en-US" w:eastAsia="zh-CN"/>
        </w:rPr>
        <w:t>解决</w:t>
      </w:r>
      <w:bookmarkStart w:id="141" w:name="OLE_LINK27"/>
      <w:r>
        <w:rPr>
          <w:rFonts w:hint="eastAsia"/>
          <w:lang w:val="en-US" w:eastAsia="zh-CN"/>
        </w:rPr>
        <w:t>全景相机开机启动慢的问题；使用脚本设置IP和网关</w:t>
      </w:r>
      <w:bookmarkEnd w:id="141"/>
      <w:r>
        <w:rPr>
          <w:rFonts w:hint="eastAsia"/>
          <w:lang w:val="en-US" w:eastAsia="zh-CN"/>
        </w:rPr>
        <w:t>；</w:t>
      </w:r>
    </w:p>
    <w:bookmarkEnd w:id="140"/>
    <w:p>
      <w:pPr>
        <w:rPr>
          <w:rFonts w:hint="eastAsia"/>
          <w:lang w:val="en-US" w:eastAsia="zh-CN"/>
        </w:rPr>
      </w:pPr>
    </w:p>
    <w:p>
      <w:pPr>
        <w:rPr>
          <w:rFonts w:hint="eastAsia"/>
          <w:lang w:val="en-US" w:eastAsia="zh-CN"/>
        </w:rPr>
      </w:pPr>
      <w:r>
        <w:rPr>
          <w:rFonts w:hint="eastAsia"/>
          <w:lang w:val="en-US" w:eastAsia="zh-CN"/>
        </w:rPr>
        <w:t>不使用静态IP的方式；</w:t>
      </w:r>
    </w:p>
    <w:bookmarkEnd w:id="139"/>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42" w:name="OLE_LINK24"/>
      <w:r>
        <w:rPr>
          <w:rFonts w:hint="eastAsia"/>
          <w:lang w:val="en-US" w:eastAsia="zh-CN"/>
        </w:rPr>
        <w:t>pkg-config --libs --cflags libpng</w:t>
      </w:r>
      <w:bookmarkEnd w:id="142"/>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43" w:name="OLE_LINK25"/>
      <w:r>
        <w:rPr>
          <w:rFonts w:hint="eastAsia"/>
          <w:lang w:val="en-US" w:eastAsia="zh-CN"/>
        </w:rPr>
        <w:t>opencv.pc</w:t>
      </w:r>
      <w:bookmarkEnd w:id="143"/>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44" w:name="OLE_LINK22"/>
      <w:r>
        <w:rPr>
          <w:rFonts w:hint="eastAsia"/>
          <w:color w:val="FF0000"/>
          <w:lang w:val="en-US" w:eastAsia="zh-CN"/>
        </w:rPr>
        <w:t>Tutorial</w:t>
      </w:r>
      <w:bookmarkEnd w:id="144"/>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45" w:name="OLE_LINK15"/>
      <w:r>
        <w:rPr>
          <w:rFonts w:hint="eastAsia"/>
          <w:lang w:val="en-US" w:eastAsia="zh-CN"/>
        </w:rPr>
        <w:t>CMAKE_ROOT</w:t>
      </w:r>
      <w:bookmarkEnd w:id="145"/>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46" w:name="OLE_LINK4"/>
      <w:r>
        <w:rPr>
          <w:rFonts w:hint="eastAsia"/>
          <w:lang w:val="en-US" w:eastAsia="zh-CN"/>
        </w:rPr>
        <w:t>configure_file (</w:t>
      </w:r>
    </w:p>
    <w:bookmarkEnd w:id="146"/>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47" w:name="OLE_LINK6"/>
      <w:r>
        <w:rPr>
          <w:rFonts w:hint="eastAsia"/>
          <w:lang w:val="en-US" w:eastAsia="zh-CN"/>
        </w:rPr>
        <w:t xml:space="preserve">  "${PROJECT_BINARY_DIR}/TutorialConfig.h"</w:t>
      </w:r>
    </w:p>
    <w:bookmarkEnd w:id="147"/>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8" w:name="OLE_LINK5"/>
      <w:r>
        <w:rPr>
          <w:rFonts w:hint="eastAsia"/>
          <w:lang w:val="en-US" w:eastAsia="zh-CN"/>
        </w:rPr>
        <w:t>TutorialConfig.h.in</w:t>
      </w:r>
      <w:bookmarkEnd w:id="148"/>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49" w:name="OLE_LINK7"/>
      <w:r>
        <w:rPr>
          <w:rFonts w:hint="eastAsia"/>
          <w:lang w:val="en-US" w:eastAsia="zh-CN"/>
        </w:rPr>
        <w:t>#include "TutorialConfig.h"</w:t>
      </w:r>
    </w:p>
    <w:bookmarkEnd w:id="149"/>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50" w:name="OLE_LINK23"/>
      <w:r>
        <w:rPr>
          <w:rFonts w:hint="eastAsia"/>
          <w:lang w:val="en-US" w:eastAsia="zh-CN"/>
        </w:rPr>
        <w:t xml:space="preserve">MathFunctions </w:t>
      </w:r>
      <w:bookmarkEnd w:id="150"/>
      <w:bookmarkStart w:id="151" w:name="OLE_LINK8"/>
      <w:r>
        <w:rPr>
          <w:rFonts w:hint="eastAsia"/>
          <w:lang w:val="en-US" w:eastAsia="zh-CN"/>
        </w:rPr>
        <w:t>mysqrt.cxx</w:t>
      </w:r>
      <w:bookmarkEnd w:id="151"/>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2" w:name="OLE_LINK10"/>
      <w:r>
        <w:rPr>
          <w:rFonts w:hint="eastAsia"/>
          <w:lang w:val="en-US" w:eastAsia="zh-CN"/>
        </w:rPr>
        <w:t>if(DEFINED address)else()</w:t>
      </w:r>
    </w:p>
    <w:bookmarkEnd w:id="152"/>
    <w:p>
      <w:pPr>
        <w:rPr>
          <w:rFonts w:hint="eastAsia"/>
          <w:lang w:val="en-US" w:eastAsia="zh-CN"/>
        </w:rPr>
      </w:pPr>
      <w:r>
        <w:rPr>
          <w:rFonts w:hint="eastAsia"/>
          <w:lang w:val="en-US" w:eastAsia="zh-CN"/>
        </w:rPr>
        <w:t>endif()</w:t>
      </w:r>
    </w:p>
    <w:p>
      <w:pPr>
        <w:rPr>
          <w:rFonts w:hint="eastAsia"/>
          <w:lang w:val="en-US" w:eastAsia="zh-CN"/>
        </w:rPr>
      </w:pPr>
      <w:bookmarkStart w:id="153" w:name="OLE_LINK9"/>
      <w:r>
        <w:rPr>
          <w:rFonts w:hint="eastAsia"/>
          <w:lang w:val="en-US" w:eastAsia="zh-CN"/>
        </w:rPr>
        <w:t>if(address)else()</w:t>
      </w:r>
    </w:p>
    <w:bookmarkEnd w:id="153"/>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4" w:name="OLE_LINK14"/>
      <w:r>
        <w:rPr>
          <w:rFonts w:hint="eastAsia"/>
          <w:lang w:val="en-US" w:eastAsia="zh-CN"/>
        </w:rPr>
        <w:t>-Daddress=xxx</w:t>
      </w:r>
      <w:bookmarkEnd w:id="154"/>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55" w:name="OLE_LINK11"/>
      <w:r>
        <w:rPr>
          <w:rFonts w:hint="eastAsia"/>
          <w:lang w:val="en-US" w:eastAsia="zh-CN"/>
        </w:rPr>
        <w:t>使if(address)和if(DEFINED address)为真；</w:t>
      </w:r>
    </w:p>
    <w:bookmarkEnd w:id="155"/>
    <w:p>
      <w:pPr>
        <w:rPr>
          <w:rFonts w:hint="eastAsia"/>
          <w:lang w:val="en-US" w:eastAsia="zh-CN"/>
        </w:rPr>
      </w:pPr>
      <w:bookmarkStart w:id="156" w:name="OLE_LINK12"/>
      <w:r>
        <w:rPr>
          <w:rFonts w:hint="eastAsia"/>
          <w:lang w:val="en-US" w:eastAsia="zh-CN"/>
        </w:rPr>
        <w:t>使用set(address 13)使if(address)和if(DEFINED address)为真；</w:t>
      </w:r>
    </w:p>
    <w:bookmarkEnd w:id="156"/>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57" w:name="OLE_LINK13"/>
      <w:r>
        <w:rPr>
          <w:rFonts w:hint="eastAsia"/>
          <w:lang w:val="en-US" w:eastAsia="zh-CN"/>
        </w:rPr>
        <w:t xml:space="preserve">address </w:t>
      </w:r>
      <w:bookmarkEnd w:id="157"/>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58" w:name="OLE_LINK16"/>
      <w:r>
        <w:rPr>
          <w:rFonts w:hint="eastAsia"/>
          <w:lang w:val="en-US" w:eastAsia="zh-CN"/>
        </w:rPr>
        <w:t>#if defined(HAVE_STR)</w:t>
      </w:r>
    </w:p>
    <w:bookmarkEnd w:id="158"/>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59" w:name="OLE_LINK19"/>
      <w:r>
        <w:rPr>
          <w:rFonts w:hint="eastAsia"/>
          <w:lang w:val="en-US" w:eastAsia="zh-CN"/>
        </w:rPr>
        <w:t>find_package</w:t>
      </w:r>
      <w:bookmarkEnd w:id="159"/>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60" w:name="OLE_LINK20"/>
      <w:r>
        <w:rPr>
          <w:rFonts w:hint="eastAsia"/>
          <w:lang w:val="en-US" w:eastAsia="zh-CN"/>
        </w:rPr>
        <w:t>然后再查看它自己的模块目录 &lt;CMAKE_ROOT&gt;/share/cmake-x.y/Modules/（即/usr/share/cmake-2.8/Modules）;</w:t>
      </w:r>
      <w:bookmarkEnd w:id="160"/>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61" w:name="OLE_LINK21"/>
      <w:r>
        <w:rPr>
          <w:rFonts w:hint="eastAsia"/>
          <w:color w:val="FF0000"/>
          <w:lang w:val="en-US" w:eastAsia="zh-CN"/>
        </w:rPr>
        <w:t>FATAL_ERROR</w:t>
      </w:r>
      <w:bookmarkEnd w:id="161"/>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62" w:name="OLE_LINK29"/>
      <w:bookmarkStart w:id="163" w:name="OLE_LINK167"/>
      <w:r>
        <w:rPr>
          <w:rFonts w:hint="eastAsia"/>
          <w:lang w:val="en-US" w:eastAsia="zh-CN"/>
        </w:rPr>
        <w:t>解决全景相机开机启动慢的问题；不使用静态IP的方式；使用脚本设置IP和网关</w:t>
      </w:r>
      <w:bookmarkEnd w:id="162"/>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bookmarkEnd w:id="163"/>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0"/>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ilvl w:val="0"/>
          <w:numId w:val="0"/>
        </w:numPr>
        <w:rPr>
          <w:rFonts w:hint="eastAsia"/>
          <w:lang w:val="en-US" w:eastAsia="zh-CN"/>
        </w:rPr>
      </w:pPr>
      <w:r>
        <w:rPr>
          <w:rFonts w:hint="eastAsia"/>
          <w:lang w:val="en-US" w:eastAsia="zh-CN"/>
        </w:rPr>
        <w:t>调试FlyCap2：</w:t>
      </w:r>
    </w:p>
    <w:p>
      <w:pPr>
        <w:numPr>
          <w:ilvl w:val="0"/>
          <w:numId w:val="0"/>
        </w:numPr>
        <w:rPr>
          <w:rFonts w:hint="eastAsia"/>
          <w:lang w:val="en-US" w:eastAsia="zh-CN"/>
        </w:rPr>
      </w:pPr>
      <w:r>
        <w:rPr>
          <w:rFonts w:hint="eastAsia"/>
          <w:lang w:val="en-US" w:eastAsia="zh-CN"/>
        </w:rPr>
        <w:t>1、</w:t>
      </w:r>
    </w:p>
    <w:p>
      <w:pPr>
        <w:numPr>
          <w:ilvl w:val="0"/>
          <w:numId w:val="0"/>
        </w:numPr>
        <w:rPr>
          <w:rFonts w:hint="eastAsia"/>
          <w:lang w:val="en-US" w:eastAsia="zh-CN"/>
        </w:rPr>
      </w:pPr>
      <w:r>
        <w:rPr>
          <w:rFonts w:hint="eastAsia"/>
          <w:lang w:val="en-US" w:eastAsia="zh-CN"/>
        </w:rPr>
        <w:t>sudo chown -R ni:ni  ../../../flycapture/</w:t>
      </w:r>
    </w:p>
    <w:p>
      <w:pPr>
        <w:numPr>
          <w:ilvl w:val="0"/>
          <w:numId w:val="0"/>
        </w:numPr>
        <w:rPr>
          <w:rFonts w:hint="eastAsia"/>
          <w:lang w:val="en-US" w:eastAsia="zh-CN"/>
        </w:rPr>
      </w:pPr>
      <w:bookmarkStart w:id="164" w:name="OLE_LINK34"/>
      <w:bookmarkStart w:id="165" w:name="OLE_LINK30"/>
      <w:r>
        <w:rPr>
          <w:rFonts w:hint="eastAsia"/>
          <w:lang w:val="en-US" w:eastAsia="zh-CN"/>
        </w:rPr>
        <w:t>LD_LIBRARY_PATH=/tmp/flycapture/lib/:/opt/ros/indigo/lib:/data/minemap/program/postgres/li</w:t>
      </w:r>
      <w:bookmarkEnd w:id="164"/>
      <w:r>
        <w:rPr>
          <w:rFonts w:hint="eastAsia"/>
          <w:lang w:val="en-US" w:eastAsia="zh-CN"/>
        </w:rPr>
        <w:t>b</w:t>
      </w:r>
    </w:p>
    <w:bookmarkEnd w:id="165"/>
    <w:p>
      <w:pPr>
        <w:numPr>
          <w:ilvl w:val="0"/>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然后到高级设定里面保存才行，否则下次上电又恢复初始了；</w:t>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使用采集终端（手机，iPad，笔记本等），连接设备的热点网络，使用浏览器访问10.42.0.1；进行采集；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开机脚本判断是否全景设备：</w:t>
      </w:r>
    </w:p>
    <w:p>
      <w:pPr>
        <w:numPr>
          <w:ilvl w:val="0"/>
          <w:numId w:val="0"/>
        </w:numPr>
        <w:ind w:leftChars="0"/>
        <w:rPr>
          <w:rFonts w:hint="eastAsia"/>
          <w:lang w:val="en-US" w:eastAsia="zh-CN"/>
        </w:rPr>
      </w:pPr>
      <w:r>
        <w:rPr>
          <w:rFonts w:hint="eastAsia"/>
          <w:lang w:val="en-US" w:eastAsia="zh-CN"/>
        </w:rPr>
        <w:t>是全景设备：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非全景设备：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只测试非全景的；</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提交代码；</w:t>
      </w:r>
    </w:p>
    <w:p>
      <w:pPr>
        <w:numPr>
          <w:ilvl w:val="0"/>
          <w:numId w:val="0"/>
        </w:numPr>
        <w:ind w:leftChars="0"/>
        <w:rPr>
          <w:rFonts w:hint="eastAsia"/>
          <w:lang w:val="en-US" w:eastAsia="zh-CN"/>
        </w:rPr>
      </w:pPr>
      <w:r>
        <w:rPr>
          <w:rFonts w:hint="eastAsia"/>
          <w:lang w:val="en-US" w:eastAsia="zh-CN"/>
        </w:rPr>
        <w:t>单目的makefile；</w:t>
      </w:r>
    </w:p>
    <w:p>
      <w:pPr>
        <w:numPr>
          <w:ilvl w:val="0"/>
          <w:numId w:val="0"/>
        </w:numPr>
        <w:ind w:leftChars="0"/>
        <w:rPr>
          <w:rFonts w:hint="eastAsia"/>
          <w:lang w:val="en-US" w:eastAsia="zh-CN"/>
        </w:rPr>
      </w:pPr>
    </w:p>
    <w:p>
      <w:pPr>
        <w:numPr>
          <w:ilvl w:val="0"/>
          <w:numId w:val="0"/>
        </w:numPr>
        <w:ind w:leftChars="0"/>
        <w:rPr>
          <w:rFonts w:hint="eastAsia"/>
          <w:lang w:val="en-US" w:eastAsia="zh-CN"/>
        </w:rPr>
      </w:pPr>
      <w:bookmarkStart w:id="166" w:name="OLE_LINK166"/>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-lpthread -lm -o sample_vio sample_vio.o /tmp/mpp/sample/vio/../common/sample_comm_vpss.o /tmp/mpp/sample/vio/../common/sample_comm_vdec.o /tmp/mpp/sample/vio/../common/sample_comm_sys.o /tmp/mpp/sample/vio/../common/sample_comm_audio.o /tmp/mpp/sample/vio/../common/loadbmp.o /tmp/mpp/sample/vio/../common/sample_comm_vo.o /tmp/mpp/sample/vio/../common/sample_comm_venc.o /tmp/mpp/sample/vio/../common/sample_comm_vi.o /tmp/mpp/sample/vio/../common/sample_comm_vda.o /tmp/mpp/lib/libmpi.a /tmp/mpp/lib/libhdmi.a /tmp/mpp/lib/libVoiceEngine.a /tmp/mpp/lib/libupvqe.a /tmp/mpp/lib/libdnvqe.a /tmp/mpp/lib/libjpeg.a -lopencv_core -lopencv_highgui</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-c -o sample_vio.o sample_vio.c</w:t>
      </w:r>
    </w:p>
    <w:bookmarkEnd w:id="166"/>
    <w:p>
      <w:pPr>
        <w:numPr>
          <w:ilvl w:val="0"/>
          <w:numId w:val="0"/>
        </w:numPr>
        <w:ind w:leftChars="0"/>
        <w:rPr>
          <w:rFonts w:hint="eastAsia"/>
          <w:lang w:val="en-US" w:eastAsia="zh-CN"/>
        </w:rPr>
      </w:pPr>
      <w:bookmarkStart w:id="167" w:name="_GoBack"/>
      <w:bookmarkEnd w:id="167"/>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获取照片的时间戳；</w:t>
      </w:r>
    </w:p>
    <w:p>
      <w:pPr>
        <w:rPr>
          <w:rFonts w:hint="eastAsia"/>
          <w:lang w:val="en-US" w:eastAsia="zh-CN"/>
        </w:rPr>
      </w:pP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64242D"/>
    <w:rsid w:val="00972ECD"/>
    <w:rsid w:val="00C33DAE"/>
    <w:rsid w:val="00DF6642"/>
    <w:rsid w:val="01253720"/>
    <w:rsid w:val="01CB249D"/>
    <w:rsid w:val="02D350C0"/>
    <w:rsid w:val="031D5A24"/>
    <w:rsid w:val="03FC20F9"/>
    <w:rsid w:val="04D86601"/>
    <w:rsid w:val="059613DD"/>
    <w:rsid w:val="060C7D41"/>
    <w:rsid w:val="06140686"/>
    <w:rsid w:val="07B16F16"/>
    <w:rsid w:val="085E447E"/>
    <w:rsid w:val="09C85EE7"/>
    <w:rsid w:val="0A08437D"/>
    <w:rsid w:val="0A805764"/>
    <w:rsid w:val="0AC60FD8"/>
    <w:rsid w:val="0B02697F"/>
    <w:rsid w:val="0C2F26B6"/>
    <w:rsid w:val="0C3F0D9E"/>
    <w:rsid w:val="0D90636F"/>
    <w:rsid w:val="0E486B77"/>
    <w:rsid w:val="0E665A42"/>
    <w:rsid w:val="0EDC1E0C"/>
    <w:rsid w:val="11912BDC"/>
    <w:rsid w:val="119C58FE"/>
    <w:rsid w:val="12110BD3"/>
    <w:rsid w:val="12EC25B9"/>
    <w:rsid w:val="134E0574"/>
    <w:rsid w:val="135D548D"/>
    <w:rsid w:val="13676DCA"/>
    <w:rsid w:val="149D63F6"/>
    <w:rsid w:val="16700728"/>
    <w:rsid w:val="168C2C74"/>
    <w:rsid w:val="16F026E2"/>
    <w:rsid w:val="16F94518"/>
    <w:rsid w:val="173E45DF"/>
    <w:rsid w:val="178810FC"/>
    <w:rsid w:val="17B4754F"/>
    <w:rsid w:val="1803743C"/>
    <w:rsid w:val="18804BB6"/>
    <w:rsid w:val="1AD80E3E"/>
    <w:rsid w:val="1B5543F8"/>
    <w:rsid w:val="1B6445DB"/>
    <w:rsid w:val="1B7E3575"/>
    <w:rsid w:val="1BA36C06"/>
    <w:rsid w:val="1BC94668"/>
    <w:rsid w:val="1D9B67A0"/>
    <w:rsid w:val="1F0B723F"/>
    <w:rsid w:val="1F284829"/>
    <w:rsid w:val="1FE61087"/>
    <w:rsid w:val="21161E28"/>
    <w:rsid w:val="215423EE"/>
    <w:rsid w:val="21A64D94"/>
    <w:rsid w:val="224514DF"/>
    <w:rsid w:val="22651860"/>
    <w:rsid w:val="23C073D7"/>
    <w:rsid w:val="23FB1BC3"/>
    <w:rsid w:val="24CD493B"/>
    <w:rsid w:val="24EA513A"/>
    <w:rsid w:val="259E07A4"/>
    <w:rsid w:val="25BE674D"/>
    <w:rsid w:val="25D9639F"/>
    <w:rsid w:val="26532769"/>
    <w:rsid w:val="26C45EF3"/>
    <w:rsid w:val="26D30392"/>
    <w:rsid w:val="26ED41DE"/>
    <w:rsid w:val="27E64EB4"/>
    <w:rsid w:val="28DC7CAC"/>
    <w:rsid w:val="28E17A46"/>
    <w:rsid w:val="291E429F"/>
    <w:rsid w:val="292C3CCA"/>
    <w:rsid w:val="29D9782C"/>
    <w:rsid w:val="2A744130"/>
    <w:rsid w:val="2B71415A"/>
    <w:rsid w:val="2BE1129F"/>
    <w:rsid w:val="2C3B55AB"/>
    <w:rsid w:val="2C5C4314"/>
    <w:rsid w:val="2C7A28A6"/>
    <w:rsid w:val="2D31500F"/>
    <w:rsid w:val="2D6B2F5E"/>
    <w:rsid w:val="2E1B363B"/>
    <w:rsid w:val="2ED73CDF"/>
    <w:rsid w:val="308C2A1F"/>
    <w:rsid w:val="30F6044D"/>
    <w:rsid w:val="31204DEE"/>
    <w:rsid w:val="31293F09"/>
    <w:rsid w:val="3198520D"/>
    <w:rsid w:val="323279C5"/>
    <w:rsid w:val="32AF55D1"/>
    <w:rsid w:val="32B87E2A"/>
    <w:rsid w:val="33393978"/>
    <w:rsid w:val="33EC1D64"/>
    <w:rsid w:val="34633337"/>
    <w:rsid w:val="3471501A"/>
    <w:rsid w:val="34B01CD3"/>
    <w:rsid w:val="353C29AD"/>
    <w:rsid w:val="357F63E7"/>
    <w:rsid w:val="37641BD3"/>
    <w:rsid w:val="379921FC"/>
    <w:rsid w:val="37E03058"/>
    <w:rsid w:val="38D915B8"/>
    <w:rsid w:val="392302A2"/>
    <w:rsid w:val="3A0052C1"/>
    <w:rsid w:val="3A795EB2"/>
    <w:rsid w:val="3AED1DB2"/>
    <w:rsid w:val="3BA11D79"/>
    <w:rsid w:val="3D8C65A3"/>
    <w:rsid w:val="3E143BE0"/>
    <w:rsid w:val="3FD26685"/>
    <w:rsid w:val="40152879"/>
    <w:rsid w:val="404E1534"/>
    <w:rsid w:val="40C45422"/>
    <w:rsid w:val="440B119C"/>
    <w:rsid w:val="453D4F2F"/>
    <w:rsid w:val="456C53B3"/>
    <w:rsid w:val="457D3AB8"/>
    <w:rsid w:val="45A74528"/>
    <w:rsid w:val="462A703F"/>
    <w:rsid w:val="4740714E"/>
    <w:rsid w:val="48041A77"/>
    <w:rsid w:val="48CD20B6"/>
    <w:rsid w:val="49286F28"/>
    <w:rsid w:val="49FA0644"/>
    <w:rsid w:val="4A0A4564"/>
    <w:rsid w:val="4A270B44"/>
    <w:rsid w:val="4A8B09C5"/>
    <w:rsid w:val="4BE4107E"/>
    <w:rsid w:val="4BF61851"/>
    <w:rsid w:val="4C3D69E4"/>
    <w:rsid w:val="4C940077"/>
    <w:rsid w:val="4D28254C"/>
    <w:rsid w:val="4D311D6B"/>
    <w:rsid w:val="4D7C0D63"/>
    <w:rsid w:val="4D974B11"/>
    <w:rsid w:val="4F0201AC"/>
    <w:rsid w:val="4F3820CC"/>
    <w:rsid w:val="4F3F2E7D"/>
    <w:rsid w:val="500A1FE6"/>
    <w:rsid w:val="50581C57"/>
    <w:rsid w:val="50F06C53"/>
    <w:rsid w:val="51FE1C68"/>
    <w:rsid w:val="52BA5375"/>
    <w:rsid w:val="530159DC"/>
    <w:rsid w:val="54652D57"/>
    <w:rsid w:val="54C85A76"/>
    <w:rsid w:val="54E9605D"/>
    <w:rsid w:val="54E97649"/>
    <w:rsid w:val="57357549"/>
    <w:rsid w:val="57DB4B7E"/>
    <w:rsid w:val="57F87BAD"/>
    <w:rsid w:val="5858386D"/>
    <w:rsid w:val="59316DBE"/>
    <w:rsid w:val="5A036C02"/>
    <w:rsid w:val="5AAB5E2C"/>
    <w:rsid w:val="5AC56BAF"/>
    <w:rsid w:val="5B63460C"/>
    <w:rsid w:val="5B9064A5"/>
    <w:rsid w:val="5CCF6494"/>
    <w:rsid w:val="5D9F2930"/>
    <w:rsid w:val="5DAE3EF2"/>
    <w:rsid w:val="5E8002B8"/>
    <w:rsid w:val="5ECD35A8"/>
    <w:rsid w:val="5FA92822"/>
    <w:rsid w:val="60561379"/>
    <w:rsid w:val="608A2384"/>
    <w:rsid w:val="61EB49DE"/>
    <w:rsid w:val="63940321"/>
    <w:rsid w:val="63AD6B6A"/>
    <w:rsid w:val="641572D7"/>
    <w:rsid w:val="644B74D6"/>
    <w:rsid w:val="65603CD8"/>
    <w:rsid w:val="672D6309"/>
    <w:rsid w:val="68542BCF"/>
    <w:rsid w:val="685B2480"/>
    <w:rsid w:val="68DA5F0B"/>
    <w:rsid w:val="69697E75"/>
    <w:rsid w:val="69780C83"/>
    <w:rsid w:val="699C7ACF"/>
    <w:rsid w:val="6A003A08"/>
    <w:rsid w:val="6BBB17E2"/>
    <w:rsid w:val="6C040AD2"/>
    <w:rsid w:val="6C1E3F20"/>
    <w:rsid w:val="6D535020"/>
    <w:rsid w:val="6D7A288D"/>
    <w:rsid w:val="6EC31882"/>
    <w:rsid w:val="6EE16640"/>
    <w:rsid w:val="6EF7356D"/>
    <w:rsid w:val="710E1CB7"/>
    <w:rsid w:val="712C2542"/>
    <w:rsid w:val="734901D1"/>
    <w:rsid w:val="73D11726"/>
    <w:rsid w:val="749B36A2"/>
    <w:rsid w:val="755B17BF"/>
    <w:rsid w:val="75E33D76"/>
    <w:rsid w:val="77244096"/>
    <w:rsid w:val="7935347E"/>
    <w:rsid w:val="7A3C3375"/>
    <w:rsid w:val="7A402244"/>
    <w:rsid w:val="7B047EE9"/>
    <w:rsid w:val="7B0564E8"/>
    <w:rsid w:val="7BDE518B"/>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1606</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2018-07-14T12:06:00Z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