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69"/>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0"/>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1"/>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2"/>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3"/>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4"/>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5"/>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76"/>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77"/>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78"/>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79"/>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0"/>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1"/>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2"/>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3"/>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4"/>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5"/>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86"/>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0"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0"/>
    <w:p>
      <w:pPr>
        <w:numPr>
          <w:ilvl w:val="0"/>
          <w:numId w:val="1"/>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1"/>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 w:name="OLE_LINK17"/>
      <w:r>
        <w:rPr>
          <w:rFonts w:hint="eastAsia"/>
          <w:lang w:val="en-US" w:eastAsia="zh-CN"/>
        </w:rPr>
        <w:t>$cmd,</w:t>
      </w:r>
      <w:bookmarkEnd w:id="1"/>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87"/>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88"/>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2" w:name="OLE_LINK2"/>
      <w:r>
        <w:rPr>
          <w:rFonts w:hint="eastAsia"/>
          <w:lang w:val="en-US" w:eastAsia="zh-CN"/>
        </w:rPr>
        <w:t>0</w:t>
      </w:r>
      <w:bookmarkStart w:id="3" w:name="OLE_LINK3"/>
      <w:r>
        <w:rPr>
          <w:rFonts w:hint="eastAsia"/>
          <w:lang w:val="en-US" w:eastAsia="zh-CN"/>
        </w:rPr>
        <w:t>升级使用</w:t>
      </w:r>
      <w:bookmarkEnd w:id="2"/>
      <w:r>
        <w:rPr>
          <w:rFonts w:hint="eastAsia"/>
          <w:lang w:val="en-US" w:eastAsia="zh-CN"/>
        </w:rPr>
        <w:t>说明</w:t>
      </w:r>
      <w:bookmarkEnd w:id="3"/>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4"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4"/>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5" w:name="OLE_LINK28"/>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p>
    <w:p>
      <w:pPr>
        <w:rPr>
          <w:rFonts w:hint="eastAsia"/>
          <w:lang w:val="en-US" w:eastAsia="zh-CN"/>
        </w:rPr>
      </w:pPr>
      <w:bookmarkStart w:id="6" w:name="OLE_LINK26"/>
      <w:r>
        <w:rPr>
          <w:rFonts w:hint="eastAsia"/>
          <w:lang w:val="en-US" w:eastAsia="zh-CN"/>
        </w:rPr>
        <w:t>解决</w:t>
      </w:r>
      <w:bookmarkStart w:id="7" w:name="OLE_LINK27"/>
      <w:r>
        <w:rPr>
          <w:rFonts w:hint="eastAsia"/>
          <w:lang w:val="en-US" w:eastAsia="zh-CN"/>
        </w:rPr>
        <w:t>全景相机开机启动慢的问题；使用脚本设置IP和网关</w:t>
      </w:r>
      <w:bookmarkEnd w:id="7"/>
      <w:r>
        <w:rPr>
          <w:rFonts w:hint="eastAsia"/>
          <w:lang w:val="en-US" w:eastAsia="zh-CN"/>
        </w:rPr>
        <w:t>；</w:t>
      </w:r>
    </w:p>
    <w:bookmarkEnd w:id="6"/>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bookmarkEnd w:id="5"/>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8" w:name="OLE_LINK24"/>
      <w:r>
        <w:rPr>
          <w:rFonts w:hint="eastAsia"/>
          <w:lang w:val="en-US" w:eastAsia="zh-CN"/>
        </w:rPr>
        <w:t>pkg-config --libs --cflags libpng</w:t>
      </w:r>
      <w:bookmarkEnd w:id="8"/>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9" w:name="OLE_LINK25"/>
      <w:r>
        <w:rPr>
          <w:rFonts w:hint="eastAsia"/>
          <w:lang w:val="en-US" w:eastAsia="zh-CN"/>
        </w:rPr>
        <w:t>opencv.pc</w:t>
      </w:r>
      <w:bookmarkEnd w:id="9"/>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89"/>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0" w:name="OLE_LINK22"/>
      <w:r>
        <w:rPr>
          <w:rFonts w:hint="eastAsia"/>
          <w:color w:val="FF0000"/>
          <w:lang w:val="en-US" w:eastAsia="zh-CN"/>
        </w:rPr>
        <w:t>Tutorial</w:t>
      </w:r>
      <w:bookmarkEnd w:id="10"/>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1" w:name="OLE_LINK15"/>
      <w:r>
        <w:rPr>
          <w:rFonts w:hint="eastAsia"/>
          <w:lang w:val="en-US" w:eastAsia="zh-CN"/>
        </w:rPr>
        <w:t>CMAKE_ROOT</w:t>
      </w:r>
      <w:bookmarkEnd w:id="11"/>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2" w:name="OLE_LINK4"/>
      <w:r>
        <w:rPr>
          <w:rFonts w:hint="eastAsia"/>
          <w:lang w:val="en-US" w:eastAsia="zh-CN"/>
        </w:rPr>
        <w:t>configure_file (</w:t>
      </w:r>
    </w:p>
    <w:bookmarkEnd w:id="12"/>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3" w:name="OLE_LINK6"/>
      <w:r>
        <w:rPr>
          <w:rFonts w:hint="eastAsia"/>
          <w:lang w:val="en-US" w:eastAsia="zh-CN"/>
        </w:rPr>
        <w:t xml:space="preserve">  "${PROJECT_BINARY_DIR}/TutorialConfig.h"</w:t>
      </w:r>
    </w:p>
    <w:bookmarkEnd w:id="13"/>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 w:name="OLE_LINK5"/>
      <w:r>
        <w:rPr>
          <w:rFonts w:hint="eastAsia"/>
          <w:lang w:val="en-US" w:eastAsia="zh-CN"/>
        </w:rPr>
        <w:t>TutorialConfig.h.in</w:t>
      </w:r>
      <w:bookmarkEnd w:id="14"/>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5" w:name="OLE_LINK7"/>
      <w:r>
        <w:rPr>
          <w:rFonts w:hint="eastAsia"/>
          <w:lang w:val="en-US" w:eastAsia="zh-CN"/>
        </w:rPr>
        <w:t>#include "TutorialConfig.h"</w:t>
      </w:r>
    </w:p>
    <w:bookmarkEnd w:id="15"/>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6" w:name="OLE_LINK23"/>
      <w:r>
        <w:rPr>
          <w:rFonts w:hint="eastAsia"/>
          <w:lang w:val="en-US" w:eastAsia="zh-CN"/>
        </w:rPr>
        <w:t xml:space="preserve">MathFunctions </w:t>
      </w:r>
      <w:bookmarkEnd w:id="16"/>
      <w:bookmarkStart w:id="17" w:name="OLE_LINK8"/>
      <w:r>
        <w:rPr>
          <w:rFonts w:hint="eastAsia"/>
          <w:lang w:val="en-US" w:eastAsia="zh-CN"/>
        </w:rPr>
        <w:t>mysqrt.cxx</w:t>
      </w:r>
      <w:bookmarkEnd w:id="17"/>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8" w:name="OLE_LINK10"/>
      <w:r>
        <w:rPr>
          <w:rFonts w:hint="eastAsia"/>
          <w:lang w:val="en-US" w:eastAsia="zh-CN"/>
        </w:rPr>
        <w:t>if(DEFINED address)else()</w:t>
      </w:r>
    </w:p>
    <w:bookmarkEnd w:id="18"/>
    <w:p>
      <w:pPr>
        <w:rPr>
          <w:rFonts w:hint="eastAsia"/>
          <w:lang w:val="en-US" w:eastAsia="zh-CN"/>
        </w:rPr>
      </w:pPr>
      <w:r>
        <w:rPr>
          <w:rFonts w:hint="eastAsia"/>
          <w:lang w:val="en-US" w:eastAsia="zh-CN"/>
        </w:rPr>
        <w:t>endif()</w:t>
      </w:r>
    </w:p>
    <w:p>
      <w:pPr>
        <w:rPr>
          <w:rFonts w:hint="eastAsia"/>
          <w:lang w:val="en-US" w:eastAsia="zh-CN"/>
        </w:rPr>
      </w:pPr>
      <w:bookmarkStart w:id="19" w:name="OLE_LINK9"/>
      <w:r>
        <w:rPr>
          <w:rFonts w:hint="eastAsia"/>
          <w:lang w:val="en-US" w:eastAsia="zh-CN"/>
        </w:rPr>
        <w:t>if(address)else()</w:t>
      </w:r>
    </w:p>
    <w:bookmarkEnd w:id="19"/>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20" w:name="OLE_LINK14"/>
      <w:r>
        <w:rPr>
          <w:rFonts w:hint="eastAsia"/>
          <w:lang w:val="en-US" w:eastAsia="zh-CN"/>
        </w:rPr>
        <w:t>-Daddress=xxx</w:t>
      </w:r>
      <w:bookmarkEnd w:id="20"/>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21" w:name="OLE_LINK11"/>
      <w:r>
        <w:rPr>
          <w:rFonts w:hint="eastAsia"/>
          <w:lang w:val="en-US" w:eastAsia="zh-CN"/>
        </w:rPr>
        <w:t>使if(address)和if(DEFINED address)为真；</w:t>
      </w:r>
    </w:p>
    <w:bookmarkEnd w:id="21"/>
    <w:p>
      <w:pPr>
        <w:rPr>
          <w:rFonts w:hint="eastAsia"/>
          <w:lang w:val="en-US" w:eastAsia="zh-CN"/>
        </w:rPr>
      </w:pPr>
      <w:bookmarkStart w:id="22" w:name="OLE_LINK12"/>
      <w:r>
        <w:rPr>
          <w:rFonts w:hint="eastAsia"/>
          <w:lang w:val="en-US" w:eastAsia="zh-CN"/>
        </w:rPr>
        <w:t>使用set(address 13)使if(address)和if(DEFINED address)为真；</w:t>
      </w:r>
    </w:p>
    <w:bookmarkEnd w:id="22"/>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23" w:name="OLE_LINK13"/>
      <w:r>
        <w:rPr>
          <w:rFonts w:hint="eastAsia"/>
          <w:lang w:val="en-US" w:eastAsia="zh-CN"/>
        </w:rPr>
        <w:t xml:space="preserve">address </w:t>
      </w:r>
      <w:bookmarkEnd w:id="23"/>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0"/>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1"/>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24" w:name="OLE_LINK16"/>
      <w:r>
        <w:rPr>
          <w:rFonts w:hint="eastAsia"/>
          <w:lang w:val="en-US" w:eastAsia="zh-CN"/>
        </w:rPr>
        <w:t>#if defined(HAVE_STR)</w:t>
      </w:r>
    </w:p>
    <w:bookmarkEnd w:id="24"/>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2"/>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25" w:name="OLE_LINK19"/>
      <w:r>
        <w:rPr>
          <w:rFonts w:hint="eastAsia"/>
          <w:lang w:val="en-US" w:eastAsia="zh-CN"/>
        </w:rPr>
        <w:t>find_package</w:t>
      </w:r>
      <w:bookmarkEnd w:id="25"/>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26" w:name="OLE_LINK20"/>
      <w:r>
        <w:rPr>
          <w:rFonts w:hint="eastAsia"/>
          <w:lang w:val="en-US" w:eastAsia="zh-CN"/>
        </w:rPr>
        <w:t>然后再查看它自己的模块目录 &lt;CMAKE_ROOT&gt;/share/cmake-x.y/Modules/（即/usr/share/cmake-2.8/Modules）;</w:t>
      </w:r>
      <w:bookmarkEnd w:id="26"/>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27" w:name="OLE_LINK21"/>
      <w:r>
        <w:rPr>
          <w:rFonts w:hint="eastAsia"/>
          <w:color w:val="FF0000"/>
          <w:lang w:val="en-US" w:eastAsia="zh-CN"/>
        </w:rPr>
        <w:t>FATAL_ERROR</w:t>
      </w:r>
      <w:bookmarkEnd w:id="27"/>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2"/>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28" w:name="OLE_LINK29"/>
      <w:r>
        <w:rPr>
          <w:rFonts w:hint="eastAsia"/>
          <w:lang w:val="en-US" w:eastAsia="zh-CN"/>
        </w:rPr>
        <w:t>解决全景相机开机启动慢的问题；不使用静态IP的方式；使用脚本设置IP和网关</w:t>
      </w:r>
      <w:bookmarkEnd w:id="28"/>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93"/>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0"/>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设置采集照片的帧率；</w:t>
      </w:r>
    </w:p>
    <w:p>
      <w:pPr>
        <w:numPr>
          <w:numId w:val="0"/>
        </w:numPr>
        <w:rPr>
          <w:rFonts w:hint="eastAsia"/>
          <w:lang w:val="en-US" w:eastAsia="zh-CN"/>
        </w:rPr>
      </w:pPr>
      <w:r>
        <w:rPr>
          <w:rFonts w:hint="eastAsia"/>
          <w:lang w:val="en-US" w:eastAsia="zh-CN"/>
        </w:rPr>
        <w:t>调试FlyCap2：</w:t>
      </w:r>
    </w:p>
    <w:p>
      <w:pPr>
        <w:numPr>
          <w:numId w:val="0"/>
        </w:numPr>
        <w:rPr>
          <w:rFonts w:hint="eastAsia"/>
          <w:lang w:val="en-US" w:eastAsia="zh-CN"/>
        </w:rPr>
      </w:pPr>
      <w:r>
        <w:rPr>
          <w:rFonts w:hint="eastAsia"/>
          <w:lang w:val="en-US" w:eastAsia="zh-CN"/>
        </w:rPr>
        <w:t>1、</w:t>
      </w:r>
    </w:p>
    <w:p>
      <w:pPr>
        <w:numPr>
          <w:numId w:val="0"/>
        </w:numPr>
        <w:rPr>
          <w:rFonts w:hint="eastAsia"/>
          <w:lang w:val="en-US" w:eastAsia="zh-CN"/>
        </w:rPr>
      </w:pPr>
      <w:r>
        <w:rPr>
          <w:rFonts w:hint="eastAsia"/>
          <w:lang w:val="en-US" w:eastAsia="zh-CN"/>
        </w:rPr>
        <w:t>sudo chown -R ni:ni  ../../../flycapture/</w:t>
      </w:r>
    </w:p>
    <w:p>
      <w:pPr>
        <w:numPr>
          <w:numId w:val="0"/>
        </w:numPr>
        <w:rPr>
          <w:rFonts w:hint="eastAsia"/>
          <w:lang w:val="en-US" w:eastAsia="zh-CN"/>
        </w:rPr>
      </w:pPr>
      <w:r>
        <w:rPr>
          <w:rFonts w:hint="eastAsia"/>
          <w:lang w:val="en-US" w:eastAsia="zh-CN"/>
        </w:rPr>
        <w:t>LD_LIBRARY_PATH=/tmp/flycapture/lib/:/opt/ros/indigo/lib:/data/minemap/program/postgres/lib</w:t>
      </w:r>
    </w:p>
    <w:p>
      <w:pPr>
        <w:numPr>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bookmarkStart w:id="29" w:name="_GoBack"/>
      <w:bookmarkEnd w:id="29"/>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94"/>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95"/>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96"/>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97"/>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D324F"/>
    <w:multiLevelType w:val="singleLevel"/>
    <w:tmpl w:val="14FD324F"/>
    <w:lvl w:ilvl="0" w:tentative="0">
      <w:start w:val="2"/>
      <w:numFmt w:val="decimal"/>
      <w:suff w:val="nothing"/>
      <w:lvlText w:val="%1、"/>
      <w:lvlJc w:val="left"/>
    </w:lvl>
  </w:abstractNum>
  <w:abstractNum w:abstractNumId="1">
    <w:nsid w:val="27FD0153"/>
    <w:multiLevelType w:val="singleLevel"/>
    <w:tmpl w:val="27FD0153"/>
    <w:lvl w:ilvl="0" w:tentative="0">
      <w:start w:val="1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CB249D"/>
    <w:rsid w:val="02D350C0"/>
    <w:rsid w:val="04D86601"/>
    <w:rsid w:val="060C7D41"/>
    <w:rsid w:val="06140686"/>
    <w:rsid w:val="09C85EE7"/>
    <w:rsid w:val="0A805764"/>
    <w:rsid w:val="0AC60FD8"/>
    <w:rsid w:val="0B02697F"/>
    <w:rsid w:val="0C2F26B6"/>
    <w:rsid w:val="0C3F0D9E"/>
    <w:rsid w:val="0D90636F"/>
    <w:rsid w:val="0E486B77"/>
    <w:rsid w:val="0E665A42"/>
    <w:rsid w:val="0EDC1E0C"/>
    <w:rsid w:val="119C58FE"/>
    <w:rsid w:val="12110BD3"/>
    <w:rsid w:val="12EC25B9"/>
    <w:rsid w:val="134E0574"/>
    <w:rsid w:val="135D548D"/>
    <w:rsid w:val="168C2C74"/>
    <w:rsid w:val="16F94518"/>
    <w:rsid w:val="173E45DF"/>
    <w:rsid w:val="17B4754F"/>
    <w:rsid w:val="18804BB6"/>
    <w:rsid w:val="1B5543F8"/>
    <w:rsid w:val="1B7E3575"/>
    <w:rsid w:val="1BA36C06"/>
    <w:rsid w:val="1D9B67A0"/>
    <w:rsid w:val="1F284829"/>
    <w:rsid w:val="1FE61087"/>
    <w:rsid w:val="215423EE"/>
    <w:rsid w:val="21A64D94"/>
    <w:rsid w:val="22651860"/>
    <w:rsid w:val="23C073D7"/>
    <w:rsid w:val="23FB1BC3"/>
    <w:rsid w:val="24CD493B"/>
    <w:rsid w:val="24EA513A"/>
    <w:rsid w:val="259E07A4"/>
    <w:rsid w:val="25D9639F"/>
    <w:rsid w:val="26C45EF3"/>
    <w:rsid w:val="28DC7CAC"/>
    <w:rsid w:val="28E17A46"/>
    <w:rsid w:val="291E429F"/>
    <w:rsid w:val="292C3CCA"/>
    <w:rsid w:val="29D9782C"/>
    <w:rsid w:val="2A744130"/>
    <w:rsid w:val="2B71415A"/>
    <w:rsid w:val="2BE1129F"/>
    <w:rsid w:val="2C3B55AB"/>
    <w:rsid w:val="2C5C4314"/>
    <w:rsid w:val="2C7A28A6"/>
    <w:rsid w:val="2D31500F"/>
    <w:rsid w:val="2D6B2F5E"/>
    <w:rsid w:val="2E1B363B"/>
    <w:rsid w:val="2ED73CDF"/>
    <w:rsid w:val="308C2A1F"/>
    <w:rsid w:val="30F6044D"/>
    <w:rsid w:val="323279C5"/>
    <w:rsid w:val="32AF55D1"/>
    <w:rsid w:val="32B87E2A"/>
    <w:rsid w:val="33393978"/>
    <w:rsid w:val="33EC1D64"/>
    <w:rsid w:val="3471501A"/>
    <w:rsid w:val="34B01CD3"/>
    <w:rsid w:val="357F63E7"/>
    <w:rsid w:val="37641BD3"/>
    <w:rsid w:val="37E03058"/>
    <w:rsid w:val="38D915B8"/>
    <w:rsid w:val="392302A2"/>
    <w:rsid w:val="3A0052C1"/>
    <w:rsid w:val="3AED1DB2"/>
    <w:rsid w:val="3BA11D79"/>
    <w:rsid w:val="3FD26685"/>
    <w:rsid w:val="40152879"/>
    <w:rsid w:val="404E1534"/>
    <w:rsid w:val="440B119C"/>
    <w:rsid w:val="453D4F2F"/>
    <w:rsid w:val="456C53B3"/>
    <w:rsid w:val="457D3AB8"/>
    <w:rsid w:val="48CD20B6"/>
    <w:rsid w:val="49286F28"/>
    <w:rsid w:val="49FA0644"/>
    <w:rsid w:val="4A0A4564"/>
    <w:rsid w:val="4A270B44"/>
    <w:rsid w:val="4A8B09C5"/>
    <w:rsid w:val="4BE4107E"/>
    <w:rsid w:val="4BF61851"/>
    <w:rsid w:val="4C3D69E4"/>
    <w:rsid w:val="4C940077"/>
    <w:rsid w:val="4D28254C"/>
    <w:rsid w:val="4D311D6B"/>
    <w:rsid w:val="4D7C0D63"/>
    <w:rsid w:val="4D974B11"/>
    <w:rsid w:val="4F3F2E7D"/>
    <w:rsid w:val="500A1FE6"/>
    <w:rsid w:val="50F06C53"/>
    <w:rsid w:val="52BA5375"/>
    <w:rsid w:val="530159DC"/>
    <w:rsid w:val="54C85A76"/>
    <w:rsid w:val="54E9605D"/>
    <w:rsid w:val="54E97649"/>
    <w:rsid w:val="57357549"/>
    <w:rsid w:val="57DB4B7E"/>
    <w:rsid w:val="57F87BAD"/>
    <w:rsid w:val="5858386D"/>
    <w:rsid w:val="5A036C02"/>
    <w:rsid w:val="5AAB5E2C"/>
    <w:rsid w:val="5AC56BAF"/>
    <w:rsid w:val="5B9064A5"/>
    <w:rsid w:val="5CCF6494"/>
    <w:rsid w:val="5D9F2930"/>
    <w:rsid w:val="5DAE3EF2"/>
    <w:rsid w:val="5FA92822"/>
    <w:rsid w:val="60561379"/>
    <w:rsid w:val="608A2384"/>
    <w:rsid w:val="61EB49DE"/>
    <w:rsid w:val="63940321"/>
    <w:rsid w:val="63AD6B6A"/>
    <w:rsid w:val="641572D7"/>
    <w:rsid w:val="65603CD8"/>
    <w:rsid w:val="672D6309"/>
    <w:rsid w:val="685B2480"/>
    <w:rsid w:val="68DA5F0B"/>
    <w:rsid w:val="69697E75"/>
    <w:rsid w:val="69780C83"/>
    <w:rsid w:val="6A003A08"/>
    <w:rsid w:val="6BBB17E2"/>
    <w:rsid w:val="6C040AD2"/>
    <w:rsid w:val="6C1E3F20"/>
    <w:rsid w:val="6D535020"/>
    <w:rsid w:val="6D7A288D"/>
    <w:rsid w:val="6EE16640"/>
    <w:rsid w:val="712C2542"/>
    <w:rsid w:val="734901D1"/>
    <w:rsid w:val="73D11726"/>
    <w:rsid w:val="749B36A2"/>
    <w:rsid w:val="755B17BF"/>
    <w:rsid w:val="7935347E"/>
    <w:rsid w:val="7A3C3375"/>
    <w:rsid w:val="7B047EE9"/>
    <w:rsid w:val="7B0564E8"/>
    <w:rsid w:val="7BDE518B"/>
    <w:rsid w:val="7C3E3F67"/>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0" Type="http://schemas.openxmlformats.org/officeDocument/2006/relationships/fontTable" Target="fontTable.xml"/><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325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2018-07-10T13:21:09Z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